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46" w:rsidRPr="009C467E" w:rsidRDefault="009C467E" w:rsidP="00C65A01">
      <w:pPr>
        <w:pStyle w:val="a4"/>
        <w:rPr>
          <w:rFonts w:ascii="Segoe UI" w:hAnsi="Segoe UI" w:cs="Segoe UI"/>
          <w:sz w:val="36"/>
          <w:szCs w:val="36"/>
          <w:lang w:val="en-US"/>
        </w:rPr>
      </w:pPr>
      <w:proofErr w:type="spellStart"/>
      <w:r>
        <w:rPr>
          <w:rFonts w:ascii="Segoe UI" w:hAnsi="Segoe UI" w:cs="Segoe UI"/>
          <w:sz w:val="36"/>
          <w:szCs w:val="36"/>
        </w:rPr>
        <w:t>Java</w:t>
      </w:r>
      <w:proofErr w:type="spellEnd"/>
      <w:r>
        <w:rPr>
          <w:rFonts w:ascii="Segoe UI" w:hAnsi="Segoe UI" w:cs="Segoe UI"/>
          <w:sz w:val="36"/>
          <w:szCs w:val="36"/>
        </w:rPr>
        <w:t xml:space="preserve"> IO</w:t>
      </w:r>
    </w:p>
    <w:p w:rsidR="003C5E46" w:rsidRPr="0018742A" w:rsidRDefault="003C5E46" w:rsidP="00CD3801">
      <w:pPr>
        <w:rPr>
          <w:rFonts w:asciiTheme="minorHAnsi" w:hAnsiTheme="minorHAnsi" w:cstheme="minorHAnsi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003F92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003F92" w:rsidRDefault="00A85415" w:rsidP="00CD3801">
            <w:pPr>
              <w:pStyle w:val="1"/>
              <w:rPr>
                <w:rFonts w:asciiTheme="minorHAnsi" w:hAnsiTheme="minorHAnsi" w:cstheme="minorHAnsi"/>
              </w:rPr>
            </w:pPr>
            <w:r w:rsidRPr="00003F92">
              <w:rPr>
                <w:rFonts w:asciiTheme="minorHAnsi" w:hAnsiTheme="minorHAnsi" w:cstheme="minorHAnsi"/>
              </w:rPr>
              <w:t>№ урока:</w:t>
            </w:r>
          </w:p>
        </w:tc>
        <w:tc>
          <w:tcPr>
            <w:tcW w:w="450" w:type="dxa"/>
          </w:tcPr>
          <w:p w:rsidR="00A85415" w:rsidRPr="00003F92" w:rsidRDefault="00BF7B28" w:rsidP="00CD3801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003F92" w:rsidRDefault="00A85415" w:rsidP="00CD3801">
            <w:pPr>
              <w:pStyle w:val="1"/>
              <w:rPr>
                <w:rFonts w:asciiTheme="minorHAnsi" w:hAnsiTheme="minorHAnsi" w:cstheme="minorHAnsi"/>
              </w:rPr>
            </w:pPr>
            <w:r w:rsidRPr="00003F92">
              <w:rPr>
                <w:rFonts w:asciiTheme="minorHAnsi" w:hAnsiTheme="minorHAnsi" w:cstheme="minorHAnsi"/>
              </w:rPr>
              <w:t>Курс:</w:t>
            </w:r>
          </w:p>
        </w:tc>
        <w:tc>
          <w:tcPr>
            <w:tcW w:w="6795" w:type="dxa"/>
          </w:tcPr>
          <w:p w:rsidR="00A85415" w:rsidRPr="00E1615E" w:rsidRDefault="009C467E" w:rsidP="005E18AD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</w:rPr>
              <w:t>Java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Advanced</w:t>
            </w:r>
            <w:proofErr w:type="spellEnd"/>
          </w:p>
        </w:tc>
      </w:tr>
      <w:tr w:rsidR="00197971" w:rsidRPr="00003F92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003F92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003F92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003F92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003F92" w:rsidRDefault="00197971" w:rsidP="00CD3801">
            <w:pPr>
              <w:pStyle w:val="1"/>
              <w:rPr>
                <w:rFonts w:asciiTheme="minorHAnsi" w:hAnsiTheme="minorHAnsi" w:cstheme="minorHAnsi"/>
              </w:rPr>
            </w:pPr>
            <w:r w:rsidRPr="00003F92">
              <w:rPr>
                <w:rFonts w:asciiTheme="minorHAnsi" w:hAnsiTheme="minorHAnsi" w:cstheme="minorHAns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003F92" w:rsidRDefault="007661E2" w:rsidP="00872001">
            <w:pPr>
              <w:rPr>
                <w:rFonts w:asciiTheme="minorHAnsi" w:hAnsiTheme="minorHAnsi" w:cstheme="minorHAnsi"/>
              </w:rPr>
            </w:pPr>
            <w:r w:rsidRPr="001F5A9A">
              <w:rPr>
                <w:rFonts w:asciiTheme="minorHAnsi" w:hAnsiTheme="minorHAnsi" w:cstheme="minorHAnsi"/>
              </w:rPr>
              <w:t xml:space="preserve">Компьютер с установленной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IntelliJ</w:t>
            </w:r>
            <w:proofErr w:type="spellEnd"/>
            <w:r w:rsidRPr="000F630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IDEA</w:t>
            </w:r>
            <w:r w:rsidRPr="001F5A9A">
              <w:rPr>
                <w:rFonts w:asciiTheme="minorHAnsi" w:hAnsiTheme="minorHAnsi" w:cstheme="minorHAnsi"/>
              </w:rPr>
              <w:t>.</w:t>
            </w:r>
            <w:r w:rsidR="00316F78" w:rsidRPr="00003F92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316F78" w:rsidRPr="00003F92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003F9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Обзор, цель и назначение урока</w:t>
      </w:r>
    </w:p>
    <w:p w:rsidR="000720DA" w:rsidRPr="00003F92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316F78" w:rsidRDefault="007661E2" w:rsidP="00146676">
      <w:pPr>
        <w:pStyle w:val="a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На уроке рассматривается</w:t>
      </w:r>
      <w:r w:rsidR="00C639B0">
        <w:rPr>
          <w:rFonts w:asciiTheme="minorHAnsi" w:hAnsiTheme="minorHAnsi" w:cstheme="minorHAnsi"/>
          <w:sz w:val="20"/>
          <w:szCs w:val="20"/>
        </w:rPr>
        <w:t xml:space="preserve"> </w:t>
      </w:r>
      <w:r w:rsidR="00BF7B28">
        <w:rPr>
          <w:rFonts w:asciiTheme="minorHAnsi" w:hAnsiTheme="minorHAnsi" w:cstheme="minorHAnsi"/>
          <w:sz w:val="20"/>
          <w:szCs w:val="20"/>
        </w:rPr>
        <w:t xml:space="preserve">работа с вводом-выводом в </w:t>
      </w:r>
      <w:r w:rsidR="00BF7B28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="00C639B0">
        <w:rPr>
          <w:rFonts w:asciiTheme="minorHAnsi" w:hAnsiTheme="minorHAnsi" w:cstheme="minorHAnsi"/>
          <w:sz w:val="20"/>
          <w:szCs w:val="20"/>
        </w:rPr>
        <w:t>:</w:t>
      </w:r>
    </w:p>
    <w:p w:rsidR="00C639B0" w:rsidRDefault="00C639B0" w:rsidP="00C639B0">
      <w:pPr>
        <w:pStyle w:val="a0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Создание файлов и папок</w:t>
      </w:r>
    </w:p>
    <w:p w:rsidR="00C639B0" w:rsidRDefault="00C639B0" w:rsidP="00C639B0">
      <w:pPr>
        <w:pStyle w:val="a0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Создание путей к файлам в зависимости от операционной системы</w:t>
      </w:r>
    </w:p>
    <w:p w:rsidR="00C639B0" w:rsidRDefault="00C639B0" w:rsidP="00C639B0">
      <w:pPr>
        <w:pStyle w:val="a0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Работа с файлами и атрибутами файлов</w:t>
      </w:r>
    </w:p>
    <w:p w:rsidR="00C639B0" w:rsidRDefault="00C639B0" w:rsidP="00C639B0">
      <w:pPr>
        <w:pStyle w:val="a0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Чтение содержимого файла</w:t>
      </w:r>
    </w:p>
    <w:p w:rsidR="00C639B0" w:rsidRDefault="00C639B0" w:rsidP="00C639B0">
      <w:pPr>
        <w:pStyle w:val="a0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Запись файла</w:t>
      </w:r>
    </w:p>
    <w:p w:rsidR="00C639B0" w:rsidRDefault="00C639B0" w:rsidP="00C639B0">
      <w:pPr>
        <w:pStyle w:val="a0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Перемещение файлов</w:t>
      </w:r>
    </w:p>
    <w:p w:rsidR="00C639B0" w:rsidRPr="00BF7B28" w:rsidRDefault="00C639B0" w:rsidP="00C639B0">
      <w:pPr>
        <w:pStyle w:val="a0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Работа с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java.util.Scanner</w:t>
      </w:r>
      <w:proofErr w:type="spellEnd"/>
    </w:p>
    <w:p w:rsidR="00B50A19" w:rsidRPr="00003F92" w:rsidRDefault="00B50A19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</w:p>
    <w:p w:rsidR="000720DA" w:rsidRDefault="000720DA" w:rsidP="00CD3801">
      <w:pPr>
        <w:shd w:val="clear" w:color="auto" w:fill="DAEEF3" w:themeFill="accent5" w:themeFillTint="33"/>
        <w:rPr>
          <w:rFonts w:asciiTheme="minorHAnsi" w:hAnsiTheme="minorHAnsi" w:cstheme="minorHAnsi"/>
          <w:b/>
        </w:rPr>
      </w:pPr>
      <w:r w:rsidRPr="00003F92">
        <w:rPr>
          <w:rFonts w:asciiTheme="minorHAnsi" w:hAnsiTheme="minorHAnsi" w:cstheme="minorHAnsi"/>
          <w:b/>
        </w:rPr>
        <w:t>Изучив материал данного занятия, учащийся сможет:</w:t>
      </w:r>
    </w:p>
    <w:p w:rsidR="00146676" w:rsidRPr="00146676" w:rsidRDefault="00146676" w:rsidP="00146676"/>
    <w:p w:rsidR="00B50A19" w:rsidRDefault="00C639B0" w:rsidP="00C639B0">
      <w:pPr>
        <w:pStyle w:val="a0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Создавать файлы и папки</w:t>
      </w:r>
    </w:p>
    <w:p w:rsidR="00C639B0" w:rsidRDefault="00C639B0" w:rsidP="00C639B0">
      <w:pPr>
        <w:pStyle w:val="a0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Перемещать, копировать, изменять и удалять файлы и папки</w:t>
      </w:r>
    </w:p>
    <w:p w:rsidR="00C639B0" w:rsidRDefault="00C639B0" w:rsidP="00C639B0">
      <w:pPr>
        <w:pStyle w:val="a0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Создавать потоки чтения и записи файлов</w:t>
      </w:r>
    </w:p>
    <w:p w:rsidR="006D39DA" w:rsidRDefault="006D39DA" w:rsidP="00C639B0">
      <w:pPr>
        <w:pStyle w:val="a0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Работать с потоками чтения и записи</w:t>
      </w:r>
    </w:p>
    <w:p w:rsidR="00146676" w:rsidRPr="00003F92" w:rsidRDefault="00146676" w:rsidP="00146676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Содержание урока</w:t>
      </w:r>
    </w:p>
    <w:p w:rsidR="00146676" w:rsidRPr="00146676" w:rsidRDefault="00146676" w:rsidP="00146676">
      <w:pPr>
        <w:pStyle w:val="a0"/>
      </w:pPr>
    </w:p>
    <w:p w:rsidR="002739CC" w:rsidRPr="00B046A7" w:rsidRDefault="00070826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B046A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r w:rsidR="00FC6A0A">
        <w:rPr>
          <w:rFonts w:asciiTheme="minorHAnsi" w:hAnsiTheme="minorHAnsi" w:cstheme="minorHAnsi"/>
          <w:sz w:val="20"/>
          <w:szCs w:val="20"/>
          <w:lang w:val="en-US"/>
        </w:rPr>
        <w:t>nput</w:t>
      </w:r>
      <w:r w:rsidR="00FC6A0A" w:rsidRPr="00B046A7">
        <w:rPr>
          <w:rFonts w:asciiTheme="minorHAnsi" w:hAnsiTheme="minorHAnsi" w:cstheme="minorHAnsi"/>
          <w:sz w:val="20"/>
          <w:szCs w:val="20"/>
        </w:rPr>
        <w:t xml:space="preserve"> / </w:t>
      </w:r>
      <w:r>
        <w:rPr>
          <w:rFonts w:asciiTheme="minorHAnsi" w:hAnsiTheme="minorHAnsi" w:cstheme="minorHAnsi"/>
          <w:sz w:val="20"/>
          <w:szCs w:val="20"/>
          <w:lang w:val="en-US"/>
        </w:rPr>
        <w:t>Output</w:t>
      </w:r>
      <w:r w:rsidR="00B046A7">
        <w:rPr>
          <w:rFonts w:asciiTheme="minorHAnsi" w:hAnsiTheme="minorHAnsi" w:cstheme="minorHAnsi"/>
          <w:sz w:val="20"/>
          <w:szCs w:val="20"/>
        </w:rPr>
        <w:t xml:space="preserve">, структура пакета </w:t>
      </w:r>
      <w:r w:rsidR="00B046A7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="00B046A7" w:rsidRPr="00B046A7">
        <w:rPr>
          <w:rFonts w:asciiTheme="minorHAnsi" w:hAnsiTheme="minorHAnsi" w:cstheme="minorHAnsi"/>
          <w:sz w:val="20"/>
          <w:szCs w:val="20"/>
        </w:rPr>
        <w:t>.</w:t>
      </w:r>
      <w:proofErr w:type="spellStart"/>
      <w:r w:rsidR="00B046A7">
        <w:rPr>
          <w:rFonts w:asciiTheme="minorHAnsi" w:hAnsiTheme="minorHAnsi" w:cstheme="minorHAnsi"/>
          <w:sz w:val="20"/>
          <w:szCs w:val="20"/>
          <w:lang w:val="en-US"/>
        </w:rPr>
        <w:t>io</w:t>
      </w:r>
      <w:proofErr w:type="spellEnd"/>
      <w:r w:rsidR="00B046A7" w:rsidRPr="00B046A7">
        <w:rPr>
          <w:rFonts w:asciiTheme="minorHAnsi" w:hAnsiTheme="minorHAnsi" w:cstheme="minorHAnsi"/>
          <w:sz w:val="20"/>
          <w:szCs w:val="20"/>
        </w:rPr>
        <w:t>.</w:t>
      </w:r>
    </w:p>
    <w:p w:rsidR="00B046A7" w:rsidRDefault="00B046A7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Входящие и исходящие потоки.</w:t>
      </w:r>
    </w:p>
    <w:p w:rsidR="00146676" w:rsidRDefault="002739CC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Создание файлов и директорий</w:t>
      </w:r>
      <w:r w:rsidR="00070826">
        <w:rPr>
          <w:rFonts w:asciiTheme="minorHAnsi" w:hAnsiTheme="minorHAnsi" w:cstheme="minorHAnsi"/>
          <w:sz w:val="20"/>
          <w:szCs w:val="20"/>
        </w:rPr>
        <w:t>.</w:t>
      </w:r>
    </w:p>
    <w:p w:rsidR="002739CC" w:rsidRDefault="00070826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Задание пути</w:t>
      </w:r>
      <w:r w:rsidR="002739CC">
        <w:rPr>
          <w:rFonts w:asciiTheme="minorHAnsi" w:hAnsiTheme="minorHAnsi" w:cstheme="minorHAnsi"/>
          <w:sz w:val="20"/>
          <w:szCs w:val="20"/>
        </w:rPr>
        <w:t xml:space="preserve"> к файлу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070826" w:rsidRDefault="00070826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Удаление файлов.</w:t>
      </w:r>
      <w:r w:rsidR="002739C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39CC" w:rsidRDefault="00070826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В</w:t>
      </w:r>
      <w:r w:rsidR="002739CC">
        <w:rPr>
          <w:rFonts w:asciiTheme="minorHAnsi" w:hAnsiTheme="minorHAnsi" w:cstheme="minorHAnsi"/>
          <w:sz w:val="20"/>
          <w:szCs w:val="20"/>
        </w:rPr>
        <w:t xml:space="preserve">ыборка файлов </w:t>
      </w:r>
      <w:r>
        <w:rPr>
          <w:rFonts w:asciiTheme="minorHAnsi" w:hAnsiTheme="minorHAnsi" w:cstheme="minorHAnsi"/>
          <w:sz w:val="20"/>
          <w:szCs w:val="20"/>
        </w:rPr>
        <w:t>с применением фильтра.</w:t>
      </w:r>
    </w:p>
    <w:p w:rsidR="002739CC" w:rsidRDefault="002739CC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Переименование файлов</w:t>
      </w:r>
      <w:r w:rsidR="00070826">
        <w:rPr>
          <w:rFonts w:asciiTheme="minorHAnsi" w:hAnsiTheme="minorHAnsi" w:cstheme="minorHAnsi"/>
          <w:sz w:val="20"/>
          <w:szCs w:val="20"/>
        </w:rPr>
        <w:t>.</w:t>
      </w:r>
    </w:p>
    <w:p w:rsidR="002739CC" w:rsidRPr="002739CC" w:rsidRDefault="002739CC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Потоки для чтения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DataInputStream</w:t>
      </w:r>
      <w:proofErr w:type="spellEnd"/>
      <w:r w:rsidRPr="00070826">
        <w:rPr>
          <w:rFonts w:asciiTheme="minorHAnsi" w:hAnsiTheme="minorHAnsi" w:cstheme="minorHAnsi"/>
          <w:sz w:val="20"/>
          <w:szCs w:val="20"/>
        </w:rPr>
        <w:t xml:space="preserve"> </w:t>
      </w:r>
      <w:r w:rsidR="009769E4">
        <w:rPr>
          <w:rFonts w:asciiTheme="minorHAnsi" w:hAnsiTheme="minorHAnsi" w:cstheme="minorHAnsi"/>
          <w:sz w:val="20"/>
          <w:szCs w:val="20"/>
        </w:rPr>
        <w:t>и</w:t>
      </w:r>
      <w:r w:rsidRPr="0007082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BufferedReader</w:t>
      </w:r>
      <w:proofErr w:type="spellEnd"/>
      <w:r w:rsidR="009769E4">
        <w:rPr>
          <w:rFonts w:asciiTheme="minorHAnsi" w:hAnsiTheme="minorHAnsi" w:cstheme="minorHAnsi"/>
          <w:sz w:val="20"/>
          <w:szCs w:val="20"/>
        </w:rPr>
        <w:t>.</w:t>
      </w:r>
    </w:p>
    <w:p w:rsidR="002739CC" w:rsidRPr="002739CC" w:rsidRDefault="002739CC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Потоки для записи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FileOutputStream</w:t>
      </w:r>
      <w:proofErr w:type="spellEnd"/>
      <w:r w:rsidRPr="00070826">
        <w:rPr>
          <w:rFonts w:asciiTheme="minorHAnsi" w:hAnsiTheme="minorHAnsi" w:cstheme="minorHAnsi"/>
          <w:sz w:val="20"/>
          <w:szCs w:val="20"/>
        </w:rPr>
        <w:t xml:space="preserve"> </w:t>
      </w:r>
      <w:r w:rsidR="009769E4">
        <w:rPr>
          <w:rFonts w:asciiTheme="minorHAnsi" w:hAnsiTheme="minorHAnsi" w:cstheme="minorHAnsi"/>
          <w:sz w:val="20"/>
          <w:szCs w:val="20"/>
        </w:rPr>
        <w:t>и</w:t>
      </w:r>
      <w:r w:rsidRPr="0007082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BufferedWriter</w:t>
      </w:r>
      <w:proofErr w:type="spellEnd"/>
      <w:r w:rsidR="009769E4">
        <w:rPr>
          <w:rFonts w:asciiTheme="minorHAnsi" w:hAnsiTheme="minorHAnsi" w:cstheme="minorHAnsi"/>
          <w:sz w:val="20"/>
          <w:szCs w:val="20"/>
        </w:rPr>
        <w:t>.</w:t>
      </w:r>
    </w:p>
    <w:p w:rsidR="002739CC" w:rsidRDefault="002739CC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Копирование файлов</w:t>
      </w:r>
      <w:r w:rsidR="009769E4">
        <w:rPr>
          <w:rFonts w:asciiTheme="minorHAnsi" w:hAnsiTheme="minorHAnsi" w:cstheme="minorHAnsi"/>
          <w:sz w:val="20"/>
          <w:szCs w:val="20"/>
        </w:rPr>
        <w:t>.</w:t>
      </w:r>
    </w:p>
    <w:p w:rsidR="002739CC" w:rsidRPr="004E702B" w:rsidRDefault="009769E4" w:rsidP="00070826">
      <w:pPr>
        <w:pStyle w:val="a0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Работа со </w:t>
      </w:r>
      <w:r w:rsidR="002739CC">
        <w:rPr>
          <w:rFonts w:asciiTheme="minorHAnsi" w:hAnsiTheme="minorHAnsi" w:cstheme="minorHAnsi"/>
          <w:sz w:val="20"/>
          <w:szCs w:val="20"/>
          <w:lang w:val="en-US"/>
        </w:rPr>
        <w:t>Scanner</w:t>
      </w:r>
      <w:r w:rsidR="00B046A7">
        <w:rPr>
          <w:rFonts w:asciiTheme="minorHAnsi" w:hAnsiTheme="minorHAnsi" w:cstheme="minorHAnsi"/>
          <w:sz w:val="20"/>
          <w:szCs w:val="20"/>
        </w:rPr>
        <w:t>.</w:t>
      </w:r>
    </w:p>
    <w:p w:rsidR="004E702B" w:rsidRPr="00003F92" w:rsidRDefault="004E702B" w:rsidP="004E702B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</w:p>
    <w:p w:rsidR="000720DA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Резюме</w:t>
      </w:r>
    </w:p>
    <w:p w:rsidR="00146676" w:rsidRPr="00146676" w:rsidRDefault="00146676" w:rsidP="00146676">
      <w:pPr>
        <w:pStyle w:val="a0"/>
      </w:pPr>
    </w:p>
    <w:p w:rsidR="00146676" w:rsidRDefault="00FC6A0A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r w:rsidRPr="00FC6A0A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  <w:lang w:val="en-US"/>
        </w:rPr>
        <w:t>O</w:t>
      </w:r>
      <w:r w:rsidRPr="00FC6A0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Stream</w:t>
      </w:r>
      <w:r w:rsidRPr="00FC6A0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представляет собой входящий или исходящий </w:t>
      </w:r>
      <w:r w:rsidR="00A07F2E">
        <w:rPr>
          <w:rFonts w:asciiTheme="minorHAnsi" w:hAnsiTheme="minorHAnsi" w:cstheme="minorHAnsi"/>
          <w:sz w:val="20"/>
          <w:szCs w:val="20"/>
        </w:rPr>
        <w:t>поток</w:t>
      </w:r>
      <w:r>
        <w:rPr>
          <w:rFonts w:asciiTheme="minorHAnsi" w:hAnsiTheme="minorHAnsi" w:cstheme="minorHAnsi"/>
          <w:sz w:val="20"/>
          <w:szCs w:val="20"/>
        </w:rPr>
        <w:t xml:space="preserve"> данных. </w:t>
      </w:r>
      <w:r w:rsidR="00A07F2E">
        <w:rPr>
          <w:rFonts w:asciiTheme="minorHAnsi" w:hAnsiTheme="minorHAnsi" w:cstheme="minorHAnsi"/>
          <w:sz w:val="20"/>
          <w:szCs w:val="20"/>
        </w:rPr>
        <w:t xml:space="preserve">Источником или назначением потока может быть файл на диске, устройство, другая программа или </w:t>
      </w:r>
      <w:r w:rsidR="00860B9B">
        <w:rPr>
          <w:rFonts w:asciiTheme="minorHAnsi" w:hAnsiTheme="minorHAnsi" w:cstheme="minorHAnsi"/>
          <w:sz w:val="20"/>
          <w:szCs w:val="20"/>
        </w:rPr>
        <w:t xml:space="preserve">оперативная </w:t>
      </w:r>
      <w:r w:rsidR="00A07F2E">
        <w:rPr>
          <w:rFonts w:asciiTheme="minorHAnsi" w:hAnsiTheme="minorHAnsi" w:cstheme="minorHAnsi"/>
          <w:sz w:val="20"/>
          <w:szCs w:val="20"/>
        </w:rPr>
        <w:t>память.</w:t>
      </w:r>
    </w:p>
    <w:p w:rsidR="00A07F2E" w:rsidRDefault="00A07F2E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Потоки поддерживают различные типы данных, такие как </w:t>
      </w:r>
      <w:r w:rsidR="008A6FC1">
        <w:rPr>
          <w:rFonts w:asciiTheme="minorHAnsi" w:hAnsiTheme="minorHAnsi" w:cstheme="minorHAnsi"/>
          <w:sz w:val="20"/>
          <w:szCs w:val="20"/>
        </w:rPr>
        <w:t>единичный байт, примитивные типы, локализованные символы и объекты.</w:t>
      </w:r>
    </w:p>
    <w:p w:rsidR="008A6FC1" w:rsidRPr="00B840EB" w:rsidRDefault="00B840EB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Byte</w:t>
      </w:r>
      <w:r w:rsidRPr="00B840E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streams</w:t>
      </w:r>
      <w:r w:rsidRPr="00B840EB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Байтовые потоки</w:t>
      </w:r>
      <w:r w:rsidRPr="00B840EB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 xml:space="preserve">- предназначены для принятия и передачи 8-битных значений. Все байтовые потоки наследуются от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InputStream</w:t>
      </w:r>
      <w:proofErr w:type="spellEnd"/>
      <w:r w:rsidRPr="00B840E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и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OutputStream</w:t>
      </w:r>
      <w:proofErr w:type="spellEnd"/>
      <w:r w:rsidRPr="00B840EB">
        <w:rPr>
          <w:rFonts w:asciiTheme="minorHAnsi" w:hAnsiTheme="minorHAnsi" w:cstheme="minorHAnsi"/>
          <w:sz w:val="20"/>
          <w:szCs w:val="20"/>
        </w:rPr>
        <w:t>.</w:t>
      </w:r>
    </w:p>
    <w:p w:rsidR="00B840EB" w:rsidRPr="00B840EB" w:rsidRDefault="00B840EB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Character</w:t>
      </w:r>
      <w:r w:rsidRPr="00B840E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Streams</w:t>
      </w:r>
      <w:r w:rsidRPr="00B840EB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Символьные потоки</w:t>
      </w:r>
      <w:r w:rsidRPr="00B840EB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– предназначены для принятия и передачи си</w:t>
      </w:r>
      <w:r w:rsidR="00860B9B">
        <w:rPr>
          <w:rFonts w:asciiTheme="minorHAnsi" w:hAnsiTheme="minorHAnsi" w:cstheme="minorHAnsi"/>
          <w:sz w:val="20"/>
          <w:szCs w:val="20"/>
        </w:rPr>
        <w:t>м</w:t>
      </w:r>
      <w:r>
        <w:rPr>
          <w:rFonts w:asciiTheme="minorHAnsi" w:hAnsiTheme="minorHAnsi" w:cstheme="minorHAnsi"/>
          <w:sz w:val="20"/>
          <w:szCs w:val="20"/>
        </w:rPr>
        <w:t xml:space="preserve">вольных значений в кодировке </w:t>
      </w:r>
      <w:r>
        <w:rPr>
          <w:rFonts w:asciiTheme="minorHAnsi" w:hAnsiTheme="minorHAnsi" w:cstheme="minorHAnsi"/>
          <w:sz w:val="20"/>
          <w:szCs w:val="20"/>
          <w:lang w:val="en-US"/>
        </w:rPr>
        <w:t>Unicode</w:t>
      </w:r>
      <w:r w:rsidRPr="00B840EB">
        <w:rPr>
          <w:rFonts w:asciiTheme="minorHAnsi" w:hAnsiTheme="minorHAnsi" w:cstheme="minorHAnsi"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 xml:space="preserve">Символьные потоки автоматически транслируются в родной формат из и в локальные настройки. Традиционно, используется формат </w:t>
      </w:r>
      <w:r w:rsidR="00566B12">
        <w:rPr>
          <w:rFonts w:asciiTheme="minorHAnsi" w:hAnsiTheme="minorHAnsi" w:cstheme="minorHAnsi"/>
          <w:sz w:val="20"/>
          <w:szCs w:val="20"/>
          <w:lang w:val="en-US"/>
        </w:rPr>
        <w:t>UTF-16</w:t>
      </w:r>
      <w:r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AA3E7A" w:rsidRDefault="00B840EB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Buffered</w:t>
      </w:r>
      <w:r w:rsidRPr="00B840E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Streams</w:t>
      </w:r>
      <w:r w:rsidRPr="00B840EB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буферизированные потоки</w:t>
      </w:r>
      <w:r w:rsidRPr="00B840EB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– предназначены для чтения / записи данных из / в области памяти</w:t>
      </w:r>
      <w:r w:rsidR="00741596">
        <w:rPr>
          <w:rFonts w:asciiTheme="minorHAnsi" w:hAnsiTheme="minorHAnsi" w:cstheme="minorHAnsi"/>
          <w:sz w:val="20"/>
          <w:szCs w:val="20"/>
        </w:rPr>
        <w:t>, именуемой буфером</w:t>
      </w:r>
      <w:r>
        <w:rPr>
          <w:rFonts w:asciiTheme="minorHAnsi" w:hAnsiTheme="minorHAnsi" w:cstheme="minorHAnsi"/>
          <w:sz w:val="20"/>
          <w:szCs w:val="20"/>
        </w:rPr>
        <w:t>.</w:t>
      </w:r>
      <w:r w:rsidR="00741596">
        <w:rPr>
          <w:rFonts w:asciiTheme="minorHAnsi" w:hAnsiTheme="minorHAnsi" w:cstheme="minorHAnsi"/>
          <w:sz w:val="20"/>
          <w:szCs w:val="20"/>
        </w:rPr>
        <w:t xml:space="preserve"> Буферизированный входящий поток считывает данные из буфера. Когда буфер пустой, вызывается </w:t>
      </w:r>
      <w:proofErr w:type="spellStart"/>
      <w:r w:rsidR="00741596">
        <w:rPr>
          <w:rFonts w:asciiTheme="minorHAnsi" w:hAnsiTheme="minorHAnsi" w:cstheme="minorHAnsi"/>
          <w:sz w:val="20"/>
          <w:szCs w:val="20"/>
        </w:rPr>
        <w:t>нативный</w:t>
      </w:r>
      <w:proofErr w:type="spellEnd"/>
      <w:r w:rsidR="00741596">
        <w:rPr>
          <w:rFonts w:asciiTheme="minorHAnsi" w:hAnsiTheme="minorHAnsi" w:cstheme="minorHAnsi"/>
          <w:sz w:val="20"/>
          <w:szCs w:val="20"/>
        </w:rPr>
        <w:t xml:space="preserve"> метод для заполнения буфера.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41596">
        <w:rPr>
          <w:rFonts w:asciiTheme="minorHAnsi" w:hAnsiTheme="minorHAnsi" w:cstheme="minorHAnsi"/>
          <w:sz w:val="20"/>
          <w:szCs w:val="20"/>
        </w:rPr>
        <w:lastRenderedPageBreak/>
        <w:t xml:space="preserve">Аналогично, буферизированный исходящий поток записывает данные в буфер, и когда он переполнен – вызывается </w:t>
      </w:r>
      <w:proofErr w:type="spellStart"/>
      <w:r w:rsidR="00741596">
        <w:rPr>
          <w:rFonts w:asciiTheme="minorHAnsi" w:hAnsiTheme="minorHAnsi" w:cstheme="minorHAnsi"/>
          <w:sz w:val="20"/>
          <w:szCs w:val="20"/>
        </w:rPr>
        <w:t>нативный</w:t>
      </w:r>
      <w:proofErr w:type="spellEnd"/>
      <w:r w:rsidR="00741596">
        <w:rPr>
          <w:rFonts w:asciiTheme="minorHAnsi" w:hAnsiTheme="minorHAnsi" w:cstheme="minorHAnsi"/>
          <w:sz w:val="20"/>
          <w:szCs w:val="20"/>
        </w:rPr>
        <w:t xml:space="preserve"> метод для опустошения буфера.</w:t>
      </w:r>
    </w:p>
    <w:p w:rsidR="00B840EB" w:rsidRDefault="00AA3E7A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Часто есть необходимость передать содержимое буфера до его заполнения. Для этого его необходимо «слить» </w:t>
      </w:r>
      <w:r w:rsidRPr="00AA3E7A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  <w:lang w:val="en-US"/>
        </w:rPr>
        <w:t>flush</w:t>
      </w:r>
      <w:r>
        <w:rPr>
          <w:rFonts w:asciiTheme="minorHAnsi" w:hAnsiTheme="minorHAnsi" w:cstheme="minorHAnsi"/>
          <w:sz w:val="20"/>
          <w:szCs w:val="20"/>
        </w:rPr>
        <w:t xml:space="preserve">), то есть вызвать метод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flush</w:t>
      </w:r>
      <w:r w:rsidRPr="00AA3E7A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AA3E7A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A23A4" w:rsidRDefault="00AA23A4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Объекты класса</w:t>
      </w:r>
      <w:r w:rsidR="008D19F3">
        <w:rPr>
          <w:rFonts w:asciiTheme="minorHAnsi" w:hAnsiTheme="minorHAnsi" w:cstheme="minorHAnsi"/>
          <w:sz w:val="20"/>
          <w:szCs w:val="20"/>
        </w:rPr>
        <w:t xml:space="preserve"> </w:t>
      </w:r>
      <w:r w:rsidR="008D19F3">
        <w:rPr>
          <w:rFonts w:asciiTheme="minorHAnsi" w:hAnsiTheme="minorHAnsi" w:cstheme="minorHAnsi"/>
          <w:sz w:val="20"/>
          <w:szCs w:val="20"/>
          <w:lang w:val="en-US"/>
        </w:rPr>
        <w:t>Scanner</w:t>
      </w:r>
      <w:r w:rsidR="008D19F3" w:rsidRPr="008D19F3">
        <w:rPr>
          <w:rFonts w:asciiTheme="minorHAnsi" w:hAnsiTheme="minorHAnsi" w:cstheme="minorHAnsi"/>
          <w:sz w:val="20"/>
          <w:szCs w:val="20"/>
        </w:rPr>
        <w:t xml:space="preserve"> </w:t>
      </w:r>
      <w:r w:rsidR="004E702B">
        <w:rPr>
          <w:rFonts w:asciiTheme="minorHAnsi" w:hAnsiTheme="minorHAnsi" w:cstheme="minorHAnsi"/>
          <w:sz w:val="20"/>
          <w:szCs w:val="20"/>
        </w:rPr>
        <w:t>позволяют разделить входящие значения на лексемы (</w:t>
      </w:r>
      <w:r w:rsidR="004E702B">
        <w:rPr>
          <w:rFonts w:asciiTheme="minorHAnsi" w:hAnsiTheme="minorHAnsi" w:cstheme="minorHAnsi"/>
          <w:sz w:val="20"/>
          <w:szCs w:val="20"/>
          <w:lang w:val="en-US"/>
        </w:rPr>
        <w:t>tokens</w:t>
      </w:r>
      <w:r w:rsidR="004E702B" w:rsidRPr="004E702B">
        <w:rPr>
          <w:rFonts w:asciiTheme="minorHAnsi" w:hAnsiTheme="minorHAnsi" w:cstheme="minorHAnsi"/>
          <w:sz w:val="20"/>
          <w:szCs w:val="20"/>
        </w:rPr>
        <w:t xml:space="preserve">) </w:t>
      </w:r>
      <w:r w:rsidR="004E702B">
        <w:rPr>
          <w:rFonts w:asciiTheme="minorHAnsi" w:hAnsiTheme="minorHAnsi" w:cstheme="minorHAnsi"/>
          <w:sz w:val="20"/>
          <w:szCs w:val="20"/>
        </w:rPr>
        <w:t>и транслировать отдельные лексемы в соответствии с их типом данных.</w:t>
      </w:r>
    </w:p>
    <w:p w:rsidR="004E702B" w:rsidRDefault="004E702B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По умолчанию </w:t>
      </w:r>
      <w:r>
        <w:rPr>
          <w:rFonts w:asciiTheme="minorHAnsi" w:hAnsiTheme="minorHAnsi" w:cstheme="minorHAnsi"/>
          <w:sz w:val="20"/>
          <w:szCs w:val="20"/>
          <w:lang w:val="en-US"/>
        </w:rPr>
        <w:t>Scanner</w:t>
      </w:r>
      <w:r w:rsidRPr="004E702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использует как разделитель для лексем символ «пробел».</w:t>
      </w:r>
    </w:p>
    <w:p w:rsidR="004E702B" w:rsidRPr="00DA039B" w:rsidRDefault="004E702B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Data</w:t>
      </w:r>
      <w:r w:rsidRPr="004E702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Streams</w:t>
      </w:r>
      <w:r w:rsidRPr="004E702B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потоки данных</w:t>
      </w:r>
      <w:r w:rsidRPr="004E702B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– поддерживают бинарный ввод/вывод из примитивных типов данных и объектов класса </w:t>
      </w:r>
      <w:r>
        <w:rPr>
          <w:rFonts w:asciiTheme="minorHAnsi" w:hAnsiTheme="minorHAnsi" w:cstheme="minorHAnsi"/>
          <w:sz w:val="20"/>
          <w:szCs w:val="20"/>
          <w:lang w:val="en-US"/>
        </w:rPr>
        <w:t>String</w:t>
      </w:r>
      <w:r>
        <w:rPr>
          <w:rFonts w:asciiTheme="minorHAnsi" w:hAnsiTheme="minorHAnsi" w:cstheme="minorHAnsi"/>
          <w:sz w:val="20"/>
          <w:szCs w:val="20"/>
        </w:rPr>
        <w:t>.</w:t>
      </w:r>
      <w:r w:rsidR="00DA039B">
        <w:rPr>
          <w:rFonts w:asciiTheme="minorHAnsi" w:hAnsiTheme="minorHAnsi" w:cstheme="minorHAnsi"/>
          <w:sz w:val="20"/>
          <w:szCs w:val="20"/>
        </w:rPr>
        <w:t xml:space="preserve"> Все потоки данных наследуют интерфейсы </w:t>
      </w:r>
      <w:proofErr w:type="spellStart"/>
      <w:r w:rsidR="00DA039B">
        <w:rPr>
          <w:rFonts w:asciiTheme="minorHAnsi" w:hAnsiTheme="minorHAnsi" w:cstheme="minorHAnsi"/>
          <w:sz w:val="20"/>
          <w:szCs w:val="20"/>
          <w:lang w:val="en-US"/>
        </w:rPr>
        <w:t>DataInput</w:t>
      </w:r>
      <w:proofErr w:type="spellEnd"/>
      <w:r w:rsidR="00DA039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DA039B">
        <w:rPr>
          <w:rFonts w:asciiTheme="minorHAnsi" w:hAnsiTheme="minorHAnsi" w:cstheme="minorHAnsi"/>
          <w:sz w:val="20"/>
          <w:szCs w:val="20"/>
        </w:rPr>
        <w:t xml:space="preserve">или </w:t>
      </w:r>
      <w:proofErr w:type="spellStart"/>
      <w:r w:rsidR="00DA039B">
        <w:rPr>
          <w:rFonts w:asciiTheme="minorHAnsi" w:hAnsiTheme="minorHAnsi" w:cstheme="minorHAnsi"/>
          <w:sz w:val="20"/>
          <w:szCs w:val="20"/>
          <w:lang w:val="en-US"/>
        </w:rPr>
        <w:t>DataOutput</w:t>
      </w:r>
      <w:proofErr w:type="spellEnd"/>
      <w:r w:rsidR="00DA039B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:rsidR="00DA039B" w:rsidRDefault="00DA039B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Object</w:t>
      </w:r>
      <w:r w:rsidRPr="00DA039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Streams</w:t>
      </w:r>
      <w:r w:rsidRPr="00DA039B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потоки объектов</w:t>
      </w:r>
      <w:r w:rsidRPr="00DA039B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– являются расширением </w:t>
      </w:r>
      <w:r>
        <w:rPr>
          <w:rFonts w:asciiTheme="minorHAnsi" w:hAnsiTheme="minorHAnsi" w:cstheme="minorHAnsi"/>
          <w:sz w:val="20"/>
          <w:szCs w:val="20"/>
          <w:lang w:val="en-US"/>
        </w:rPr>
        <w:t>Data</w:t>
      </w:r>
      <w:r w:rsidRPr="00DA039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Streams</w:t>
      </w:r>
      <w:r w:rsidRPr="00DA039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для передачи объектов. </w:t>
      </w:r>
      <w:r w:rsidR="001E6554">
        <w:rPr>
          <w:rFonts w:asciiTheme="minorHAnsi" w:hAnsiTheme="minorHAnsi" w:cstheme="minorHAnsi"/>
          <w:sz w:val="20"/>
          <w:szCs w:val="20"/>
        </w:rPr>
        <w:t>Большинство станд</w:t>
      </w:r>
      <w:r w:rsidR="005A3636">
        <w:rPr>
          <w:rFonts w:asciiTheme="minorHAnsi" w:hAnsiTheme="minorHAnsi" w:cstheme="minorHAnsi"/>
          <w:sz w:val="20"/>
          <w:szCs w:val="20"/>
        </w:rPr>
        <w:t xml:space="preserve">артных классов поддерживают </w:t>
      </w:r>
      <w:proofErr w:type="spellStart"/>
      <w:r w:rsidR="005A3636">
        <w:rPr>
          <w:rFonts w:asciiTheme="minorHAnsi" w:hAnsiTheme="minorHAnsi" w:cstheme="minorHAnsi"/>
          <w:sz w:val="20"/>
          <w:szCs w:val="20"/>
        </w:rPr>
        <w:t>сери</w:t>
      </w:r>
      <w:r w:rsidR="001E6554">
        <w:rPr>
          <w:rFonts w:asciiTheme="minorHAnsi" w:hAnsiTheme="minorHAnsi" w:cstheme="minorHAnsi"/>
          <w:sz w:val="20"/>
          <w:szCs w:val="20"/>
        </w:rPr>
        <w:t>ализацию</w:t>
      </w:r>
      <w:proofErr w:type="spellEnd"/>
      <w:r w:rsidR="001E6554">
        <w:rPr>
          <w:rFonts w:asciiTheme="minorHAnsi" w:hAnsiTheme="minorHAnsi" w:cstheme="minorHAnsi"/>
          <w:sz w:val="20"/>
          <w:szCs w:val="20"/>
        </w:rPr>
        <w:t xml:space="preserve"> их объектов.</w:t>
      </w:r>
    </w:p>
    <w:p w:rsidR="001E6554" w:rsidRDefault="001E6554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При получении входящего потока мы должны конкретно указать, объект какого класса мы получаем. Если метод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readObject</w:t>
      </w:r>
      <w:proofErr w:type="spellEnd"/>
      <w:r w:rsidRPr="001E6554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1E6554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возвращает объект не того класса, бросается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ClassNotFoundException</w:t>
      </w:r>
      <w:proofErr w:type="spellEnd"/>
      <w:r w:rsidRPr="001E6554">
        <w:rPr>
          <w:rFonts w:asciiTheme="minorHAnsi" w:hAnsiTheme="minorHAnsi" w:cstheme="minorHAnsi"/>
          <w:sz w:val="20"/>
          <w:szCs w:val="20"/>
        </w:rPr>
        <w:t>.</w:t>
      </w:r>
    </w:p>
    <w:p w:rsidR="001E6554" w:rsidRPr="00003F92" w:rsidRDefault="000E14F5" w:rsidP="009769E4">
      <w:pPr>
        <w:pStyle w:val="a0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Класс </w:t>
      </w:r>
      <w:r>
        <w:rPr>
          <w:rFonts w:asciiTheme="minorHAnsi" w:hAnsiTheme="minorHAnsi" w:cstheme="minorHAnsi"/>
          <w:sz w:val="20"/>
          <w:szCs w:val="20"/>
          <w:lang w:val="en-US"/>
        </w:rPr>
        <w:t>File</w:t>
      </w:r>
      <w:r w:rsidRPr="000E14F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пакета </w:t>
      </w:r>
      <w:r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0E14F5">
        <w:rPr>
          <w:rFonts w:asciiTheme="minorHAnsi" w:hAnsiTheme="minorHAnsi" w:cstheme="minorHAnsi"/>
          <w:sz w:val="20"/>
          <w:szCs w:val="20"/>
        </w:rPr>
        <w:t>.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io</w:t>
      </w:r>
      <w:proofErr w:type="spellEnd"/>
      <w:r w:rsidRPr="000E14F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предназначен для работы с файлами</w:t>
      </w:r>
      <w:r w:rsidR="005A3636">
        <w:rPr>
          <w:rFonts w:asciiTheme="minorHAnsi" w:hAnsiTheme="minorHAnsi" w:cstheme="minorHAnsi"/>
          <w:sz w:val="20"/>
          <w:szCs w:val="20"/>
        </w:rPr>
        <w:t>.</w:t>
      </w:r>
    </w:p>
    <w:p w:rsidR="00764E1E" w:rsidRPr="00003F92" w:rsidRDefault="00A07F2E" w:rsidP="001003BD">
      <w:pPr>
        <w:pStyle w:val="a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7127C" w:rsidRPr="00003F92" w:rsidRDefault="00E7127C" w:rsidP="001003BD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003F9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003F92">
        <w:rPr>
          <w:rFonts w:asciiTheme="minorHAnsi" w:hAnsiTheme="minorHAnsi" w:cstheme="minorHAnsi"/>
        </w:rPr>
        <w:t>Закрепление материала</w:t>
      </w:r>
    </w:p>
    <w:p w:rsidR="000720DA" w:rsidRPr="00003F92" w:rsidRDefault="000720DA" w:rsidP="00CD3801">
      <w:pPr>
        <w:rPr>
          <w:rFonts w:asciiTheme="minorHAnsi" w:hAnsiTheme="minorHAnsi" w:cstheme="minorHAnsi"/>
        </w:rPr>
      </w:pPr>
    </w:p>
    <w:p w:rsidR="005A3636" w:rsidRPr="005A3636" w:rsidRDefault="005A3636" w:rsidP="005A3636">
      <w:pPr>
        <w:pStyle w:val="a0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Какие есть виды </w:t>
      </w:r>
      <w:r>
        <w:rPr>
          <w:rFonts w:asciiTheme="minorHAnsi" w:hAnsiTheme="minorHAnsi" w:cstheme="minorHAnsi"/>
          <w:sz w:val="20"/>
          <w:szCs w:val="20"/>
          <w:lang w:val="en-US"/>
        </w:rPr>
        <w:t>I</w:t>
      </w:r>
      <w:r w:rsidRPr="005A3636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  <w:lang w:val="en-US"/>
        </w:rPr>
        <w:t>O</w:t>
      </w:r>
      <w:r w:rsidRPr="005A363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потоков в </w:t>
      </w:r>
      <w:r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5A3636">
        <w:rPr>
          <w:rFonts w:asciiTheme="minorHAnsi" w:hAnsiTheme="minorHAnsi" w:cstheme="minorHAnsi"/>
          <w:sz w:val="20"/>
          <w:szCs w:val="20"/>
        </w:rPr>
        <w:t>?</w:t>
      </w:r>
    </w:p>
    <w:p w:rsidR="005A3636" w:rsidRDefault="005A3636" w:rsidP="005A3636">
      <w:pPr>
        <w:pStyle w:val="a0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Для чего используется буферизированные потоки?</w:t>
      </w:r>
    </w:p>
    <w:p w:rsidR="00146676" w:rsidRPr="00003F92" w:rsidRDefault="005A3636" w:rsidP="005A3636">
      <w:pPr>
        <w:pStyle w:val="a0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Каков алгоритм записи информации в файл?</w:t>
      </w:r>
    </w:p>
    <w:p w:rsidR="00550B8E" w:rsidRPr="00003F92" w:rsidRDefault="00550B8E" w:rsidP="00550B8E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</w:p>
    <w:p w:rsidR="000720DA" w:rsidRPr="00003F9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003F92">
        <w:rPr>
          <w:rFonts w:asciiTheme="minorHAnsi" w:hAnsiTheme="minorHAnsi" w:cstheme="minorHAnsi"/>
        </w:rPr>
        <w:t>Дополнительное задание</w:t>
      </w:r>
    </w:p>
    <w:p w:rsidR="00290348" w:rsidRPr="00003F92" w:rsidRDefault="00290348" w:rsidP="00CD3801">
      <w:pPr>
        <w:rPr>
          <w:rFonts w:asciiTheme="minorHAnsi" w:hAnsiTheme="minorHAnsi" w:cstheme="minorHAnsi"/>
        </w:rPr>
      </w:pPr>
    </w:p>
    <w:p w:rsidR="00146676" w:rsidRPr="00003F92" w:rsidRDefault="005A3636" w:rsidP="00146676">
      <w:pPr>
        <w:pStyle w:val="a0"/>
        <w:rPr>
          <w:rFonts w:asciiTheme="minorHAnsi" w:hAnsiTheme="minorHAnsi" w:cstheme="minorHAnsi"/>
          <w:sz w:val="20"/>
          <w:szCs w:val="20"/>
        </w:rPr>
      </w:pPr>
      <w:r w:rsidRPr="005A3636">
        <w:rPr>
          <w:rFonts w:asciiTheme="minorHAnsi" w:hAnsiTheme="minorHAnsi" w:cstheme="minorHAnsi"/>
          <w:sz w:val="20"/>
          <w:szCs w:val="20"/>
        </w:rPr>
        <w:t xml:space="preserve">Создайте на диске 100 директорий с именами от Folder_0 до Folder_99, затем удалите их. </w:t>
      </w:r>
    </w:p>
    <w:p w:rsidR="00E857BF" w:rsidRPr="00003F92" w:rsidRDefault="00E857BF" w:rsidP="00CD3801">
      <w:pPr>
        <w:rPr>
          <w:rFonts w:asciiTheme="minorHAnsi" w:hAnsiTheme="minorHAnsi" w:cstheme="minorHAnsi"/>
        </w:rPr>
      </w:pPr>
    </w:p>
    <w:p w:rsidR="00E857BF" w:rsidRPr="00003F92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Самостоятельная деятельность учащегося</w:t>
      </w:r>
    </w:p>
    <w:p w:rsidR="00E857BF" w:rsidRPr="00003F92" w:rsidRDefault="00E857BF" w:rsidP="00CD3801">
      <w:pPr>
        <w:rPr>
          <w:rFonts w:asciiTheme="minorHAnsi" w:hAnsiTheme="minorHAnsi" w:cstheme="minorHAnsi"/>
        </w:rPr>
      </w:pPr>
    </w:p>
    <w:p w:rsidR="00E857BF" w:rsidRPr="00003F92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Задание 1</w:t>
      </w:r>
    </w:p>
    <w:p w:rsidR="00146676" w:rsidRPr="00003F92" w:rsidRDefault="005A3636" w:rsidP="00146676">
      <w:pPr>
        <w:pStyle w:val="a0"/>
        <w:rPr>
          <w:rFonts w:asciiTheme="minorHAnsi" w:hAnsiTheme="minorHAnsi" w:cstheme="minorHAnsi"/>
          <w:sz w:val="20"/>
          <w:szCs w:val="20"/>
        </w:rPr>
      </w:pPr>
      <w:r w:rsidRPr="005A3636">
        <w:rPr>
          <w:rFonts w:asciiTheme="minorHAnsi" w:hAnsiTheme="minorHAnsi" w:cstheme="minorHAnsi"/>
          <w:sz w:val="20"/>
          <w:szCs w:val="20"/>
        </w:rPr>
        <w:t>Выучите основные конструкции, классы и понятия, рассмотренные на уроке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E857BF" w:rsidRPr="00003F92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D27DAF" w:rsidRPr="00003F92" w:rsidRDefault="00D27DA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Задание 2</w:t>
      </w:r>
    </w:p>
    <w:p w:rsidR="00146676" w:rsidRPr="00003F92" w:rsidRDefault="005A3636" w:rsidP="00146676">
      <w:pPr>
        <w:pStyle w:val="a0"/>
        <w:rPr>
          <w:rFonts w:asciiTheme="minorHAnsi" w:hAnsiTheme="minorHAnsi" w:cstheme="minorHAnsi"/>
          <w:sz w:val="20"/>
          <w:szCs w:val="20"/>
        </w:rPr>
      </w:pPr>
      <w:r w:rsidRPr="005A3636">
        <w:rPr>
          <w:rFonts w:asciiTheme="minorHAnsi" w:hAnsiTheme="minorHAnsi" w:cstheme="minorHAnsi"/>
          <w:sz w:val="20"/>
          <w:szCs w:val="20"/>
        </w:rPr>
        <w:t xml:space="preserve">Создайте файл, запишите в него произвольные данные и закройте файл. Затем снова откройте этот файл, прочитайте из него данные и выведете их на консоль. </w:t>
      </w:r>
    </w:p>
    <w:p w:rsidR="00D27DAF" w:rsidRPr="00003F92" w:rsidRDefault="00D27DAF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A66C55" w:rsidRPr="00003F92" w:rsidRDefault="00A66C55" w:rsidP="00CD3801">
      <w:pPr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 xml:space="preserve">Задание </w:t>
      </w:r>
      <w:r w:rsidR="00D27DAF" w:rsidRPr="00003F92">
        <w:rPr>
          <w:rFonts w:asciiTheme="minorHAnsi" w:hAnsiTheme="minorHAnsi" w:cstheme="minorHAnsi"/>
        </w:rPr>
        <w:t>3</w:t>
      </w:r>
    </w:p>
    <w:p w:rsidR="00146676" w:rsidRPr="00003F92" w:rsidRDefault="00361215" w:rsidP="00146676">
      <w:pPr>
        <w:pStyle w:val="a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Посчитайте количество вхождений каждого символа в файле из задания 2. Выведите в консоль массив </w:t>
      </w:r>
      <w:proofErr w:type="gramStart"/>
      <w:r>
        <w:rPr>
          <w:rFonts w:asciiTheme="minorHAnsi" w:hAnsiTheme="minorHAnsi" w:cstheme="minorHAnsi"/>
          <w:sz w:val="20"/>
          <w:szCs w:val="20"/>
        </w:rPr>
        <w:t>символов  с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количеством каждого символа в документе</w:t>
      </w:r>
      <w:r w:rsidR="005A3636" w:rsidRPr="005A363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049D5" w:rsidRPr="00003F92" w:rsidRDefault="003049D5" w:rsidP="00CD3801">
      <w:pPr>
        <w:rPr>
          <w:rFonts w:asciiTheme="minorHAnsi" w:hAnsiTheme="minorHAnsi" w:cstheme="minorHAnsi"/>
        </w:rPr>
      </w:pPr>
    </w:p>
    <w:p w:rsidR="00E857BF" w:rsidRPr="00003F92" w:rsidRDefault="006C3963" w:rsidP="00CD3801">
      <w:pPr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 xml:space="preserve">Задание </w:t>
      </w:r>
      <w:r w:rsidR="00D27DAF" w:rsidRPr="00003F92">
        <w:rPr>
          <w:rFonts w:asciiTheme="minorHAnsi" w:hAnsiTheme="minorHAnsi" w:cstheme="minorHAnsi"/>
        </w:rPr>
        <w:t>4</w:t>
      </w:r>
    </w:p>
    <w:p w:rsidR="00146676" w:rsidRPr="00003F92" w:rsidRDefault="00361215" w:rsidP="00146676">
      <w:pPr>
        <w:pStyle w:val="a0"/>
        <w:rPr>
          <w:rFonts w:asciiTheme="minorHAnsi" w:hAnsiTheme="minorHAnsi" w:cstheme="minorHAnsi"/>
          <w:sz w:val="20"/>
          <w:szCs w:val="20"/>
        </w:rPr>
      </w:pPr>
      <w:r w:rsidRPr="005A3636">
        <w:rPr>
          <w:rFonts w:asciiTheme="minorHAnsi" w:hAnsiTheme="minorHAnsi" w:cstheme="minorHAnsi"/>
          <w:sz w:val="20"/>
          <w:szCs w:val="20"/>
        </w:rPr>
        <w:t>Напишите приложение для поиска заданного</w:t>
      </w:r>
      <w:r>
        <w:rPr>
          <w:rFonts w:asciiTheme="minorHAnsi" w:hAnsiTheme="minorHAnsi" w:cstheme="minorHAnsi"/>
          <w:sz w:val="20"/>
          <w:szCs w:val="20"/>
        </w:rPr>
        <w:t xml:space="preserve"> текстового</w:t>
      </w:r>
      <w:r w:rsidRPr="005A3636">
        <w:rPr>
          <w:rFonts w:asciiTheme="minorHAnsi" w:hAnsiTheme="minorHAnsi" w:cstheme="minorHAnsi"/>
          <w:sz w:val="20"/>
          <w:szCs w:val="20"/>
        </w:rPr>
        <w:t xml:space="preserve"> файла на диске.</w:t>
      </w:r>
    </w:p>
    <w:p w:rsidR="00B50A19" w:rsidRPr="00003F92" w:rsidRDefault="00B50A19" w:rsidP="00CD3801">
      <w:pPr>
        <w:rPr>
          <w:rFonts w:asciiTheme="minorHAnsi" w:hAnsiTheme="minorHAnsi" w:cstheme="minorHAnsi"/>
        </w:rPr>
      </w:pPr>
    </w:p>
    <w:p w:rsidR="00E857BF" w:rsidRPr="00003F92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003F92">
        <w:rPr>
          <w:rFonts w:asciiTheme="minorHAnsi" w:hAnsiTheme="minorHAnsi" w:cstheme="minorHAnsi"/>
        </w:rPr>
        <w:t>Рекомендуемые ресурсы</w:t>
      </w:r>
    </w:p>
    <w:p w:rsidR="00E857BF" w:rsidRPr="00003F92" w:rsidRDefault="00E857BF" w:rsidP="00CD3801">
      <w:pPr>
        <w:rPr>
          <w:rFonts w:asciiTheme="minorHAnsi" w:hAnsiTheme="minorHAnsi" w:cstheme="minorHAnsi"/>
        </w:rPr>
      </w:pPr>
    </w:p>
    <w:p w:rsidR="00146676" w:rsidRPr="009769E4" w:rsidRDefault="009769E4" w:rsidP="00146676">
      <w:pPr>
        <w:pStyle w:val="a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Package</w:t>
      </w:r>
      <w:r w:rsidRPr="00566B1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9769E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IO</w:t>
      </w:r>
    </w:p>
    <w:p w:rsidR="009769E4" w:rsidRDefault="00F81B03" w:rsidP="00146676">
      <w:pPr>
        <w:pStyle w:val="a0"/>
        <w:rPr>
          <w:rFonts w:asciiTheme="minorHAnsi" w:hAnsiTheme="minorHAnsi" w:cstheme="minorHAnsi"/>
          <w:sz w:val="20"/>
          <w:szCs w:val="20"/>
        </w:rPr>
      </w:pPr>
      <w:hyperlink r:id="rId8" w:history="1">
        <w:r w:rsidR="009769E4" w:rsidRPr="00724D7D">
          <w:rPr>
            <w:rStyle w:val="a9"/>
            <w:rFonts w:asciiTheme="minorHAnsi" w:hAnsiTheme="minorHAnsi" w:cstheme="minorHAnsi"/>
            <w:sz w:val="20"/>
            <w:szCs w:val="20"/>
          </w:rPr>
          <w:t>http://docs.oracle.com/javase/7/docs/api/java/io/package-summary.html</w:t>
        </w:r>
      </w:hyperlink>
    </w:p>
    <w:p w:rsidR="009769E4" w:rsidRDefault="009769E4" w:rsidP="00146676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9769E4" w:rsidRDefault="009769E4" w:rsidP="00146676">
      <w:pPr>
        <w:pStyle w:val="a0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Java IO tutorial</w:t>
      </w:r>
    </w:p>
    <w:p w:rsidR="009769E4" w:rsidRDefault="00F81B03" w:rsidP="00146676">
      <w:pPr>
        <w:pStyle w:val="a0"/>
        <w:rPr>
          <w:rFonts w:asciiTheme="minorHAnsi" w:hAnsiTheme="minorHAnsi" w:cstheme="minorHAnsi"/>
          <w:sz w:val="20"/>
          <w:szCs w:val="20"/>
          <w:lang w:val="en-US"/>
        </w:rPr>
      </w:pPr>
      <w:hyperlink r:id="rId9" w:history="1">
        <w:r w:rsidR="009769E4" w:rsidRPr="00724D7D">
          <w:rPr>
            <w:rStyle w:val="a9"/>
            <w:rFonts w:asciiTheme="minorHAnsi" w:hAnsiTheme="minorHAnsi" w:cstheme="minorHAnsi"/>
            <w:sz w:val="20"/>
            <w:szCs w:val="20"/>
            <w:lang w:val="en-US"/>
          </w:rPr>
          <w:t>https://docs.oracle.com/javase/tutorial/essential/io/</w:t>
        </w:r>
      </w:hyperlink>
    </w:p>
    <w:p w:rsidR="009769E4" w:rsidRDefault="009769E4" w:rsidP="00146676">
      <w:pPr>
        <w:pStyle w:val="a0"/>
        <w:rPr>
          <w:rFonts w:asciiTheme="minorHAnsi" w:hAnsiTheme="minorHAnsi" w:cstheme="minorHAnsi"/>
          <w:sz w:val="20"/>
          <w:szCs w:val="20"/>
          <w:lang w:val="en-US"/>
        </w:rPr>
      </w:pPr>
    </w:p>
    <w:p w:rsidR="009769E4" w:rsidRDefault="009769E4" w:rsidP="00146676">
      <w:pPr>
        <w:pStyle w:val="a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Java.util.Scanner</w:t>
      </w:r>
      <w:proofErr w:type="spellEnd"/>
    </w:p>
    <w:p w:rsidR="009769E4" w:rsidRDefault="00F81B03" w:rsidP="00146676">
      <w:pPr>
        <w:pStyle w:val="a0"/>
        <w:rPr>
          <w:rFonts w:asciiTheme="minorHAnsi" w:hAnsiTheme="minorHAnsi" w:cstheme="minorHAnsi"/>
          <w:sz w:val="20"/>
          <w:szCs w:val="20"/>
          <w:lang w:val="en-US"/>
        </w:rPr>
      </w:pPr>
      <w:hyperlink r:id="rId10" w:history="1">
        <w:r w:rsidR="009769E4" w:rsidRPr="00724D7D">
          <w:rPr>
            <w:rStyle w:val="a9"/>
            <w:rFonts w:asciiTheme="minorHAnsi" w:hAnsiTheme="minorHAnsi" w:cstheme="minorHAnsi"/>
            <w:sz w:val="20"/>
            <w:szCs w:val="20"/>
            <w:lang w:val="en-US"/>
          </w:rPr>
          <w:t>http://docs.oracle.com/javase/7/docs/api/java/util/Scanner.html</w:t>
        </w:r>
      </w:hyperlink>
    </w:p>
    <w:p w:rsidR="009769E4" w:rsidRDefault="009769E4" w:rsidP="00146676">
      <w:pPr>
        <w:pStyle w:val="a0"/>
        <w:rPr>
          <w:rFonts w:asciiTheme="minorHAnsi" w:hAnsiTheme="minorHAnsi" w:cstheme="minorHAnsi"/>
          <w:sz w:val="20"/>
          <w:szCs w:val="20"/>
          <w:lang w:val="en-US"/>
        </w:rPr>
      </w:pPr>
    </w:p>
    <w:p w:rsidR="009769E4" w:rsidRPr="009769E4" w:rsidRDefault="009769E4" w:rsidP="00146676">
      <w:pPr>
        <w:pStyle w:val="a0"/>
        <w:rPr>
          <w:rFonts w:asciiTheme="minorHAnsi" w:hAnsiTheme="minorHAnsi" w:cstheme="minorHAnsi"/>
          <w:sz w:val="20"/>
          <w:szCs w:val="20"/>
          <w:lang w:val="en-US"/>
        </w:rPr>
      </w:pPr>
    </w:p>
    <w:p w:rsidR="00EB6B72" w:rsidRPr="009769E4" w:rsidRDefault="00EB6B72" w:rsidP="00146676">
      <w:pPr>
        <w:pStyle w:val="a0"/>
        <w:rPr>
          <w:rFonts w:asciiTheme="minorHAnsi" w:hAnsiTheme="minorHAnsi" w:cstheme="minorHAnsi"/>
          <w:lang w:val="en-US"/>
        </w:rPr>
      </w:pPr>
    </w:p>
    <w:sectPr w:rsidR="00EB6B72" w:rsidRPr="009769E4" w:rsidSect="00675F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B03" w:rsidRDefault="00F81B03" w:rsidP="00BC5ABF">
      <w:r>
        <w:separator/>
      </w:r>
    </w:p>
  </w:endnote>
  <w:endnote w:type="continuationSeparator" w:id="0">
    <w:p w:rsidR="00F81B03" w:rsidRDefault="00F81B03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0F" w:rsidRDefault="0049270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68354324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8A6FC1" w:rsidRDefault="008A6FC1" w:rsidP="009C467E">
            <w:pPr>
              <w:pStyle w:val="a7"/>
              <w:jc w:val="center"/>
              <w:rPr>
                <w:noProof/>
              </w:rPr>
            </w:pPr>
          </w:p>
          <w:tbl>
            <w:tblPr>
              <w:tblStyle w:val="af0"/>
              <w:tblW w:w="10620" w:type="dxa"/>
              <w:tblInd w:w="-702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8"/>
              <w:gridCol w:w="2682"/>
              <w:gridCol w:w="3360"/>
              <w:gridCol w:w="2670"/>
            </w:tblGrid>
            <w:tr w:rsidR="008A6FC1" w:rsidRPr="00666D06" w:rsidTr="008A6FC1">
              <w:tc>
                <w:tcPr>
                  <w:tcW w:w="1908" w:type="dxa"/>
                </w:tcPr>
                <w:p w:rsidR="008A6FC1" w:rsidRDefault="008A6FC1" w:rsidP="009C467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8A6FC1" w:rsidRPr="00153D0E" w:rsidRDefault="008A6FC1" w:rsidP="009C467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noProof/>
                      <w:sz w:val="12"/>
                      <w:szCs w:val="12"/>
                      <w:lang w:eastAsia="ru-RU"/>
                    </w:rPr>
                    <w:drawing>
                      <wp:inline distT="0" distB="0" distL="0" distR="0" wp14:anchorId="3811D950" wp14:editId="1FCA9919">
                        <wp:extent cx="757561" cy="534838"/>
                        <wp:effectExtent l="0" t="0" r="4445" b="0"/>
                        <wp:docPr id="6" name="Рисунок 6" descr="D:\WebCamp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WebCamp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6530" cy="541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2" w:type="dxa"/>
                </w:tcPr>
                <w:p w:rsidR="008A6FC1" w:rsidRDefault="008A6FC1" w:rsidP="009C467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8A6FC1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8A6FC1" w:rsidRPr="00E342BB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Webcamp</w:t>
                  </w:r>
                  <w:proofErr w:type="spellEnd"/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201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8A6FC1" w:rsidRPr="00234F5C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234F5C">
                    <w:rPr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Darvina</w:t>
                  </w:r>
                  <w:proofErr w:type="spellEnd"/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Str.,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13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office</w:t>
                  </w:r>
                </w:p>
                <w:p w:rsidR="008A6FC1" w:rsidRPr="00234F5C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666D06">
                    <w:rPr>
                      <w:sz w:val="16"/>
                      <w:szCs w:val="16"/>
                      <w:lang w:val="en-US"/>
                    </w:rPr>
                    <w:t xml:space="preserve">Kyiv, Ukraine </w:t>
                  </w:r>
                </w:p>
                <w:p w:rsidR="008A6FC1" w:rsidRPr="002F22E2" w:rsidRDefault="008A6FC1" w:rsidP="009C467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3360" w:type="dxa"/>
                </w:tcPr>
                <w:p w:rsidR="008A6FC1" w:rsidRPr="00E7127C" w:rsidRDefault="008A6FC1" w:rsidP="009C467E">
                  <w:pPr>
                    <w:pStyle w:val="a7"/>
                    <w:jc w:val="right"/>
                    <w:rPr>
                      <w:sz w:val="12"/>
                      <w:szCs w:val="12"/>
                      <w:lang w:val="en-US"/>
                    </w:rPr>
                  </w:pPr>
                </w:p>
                <w:p w:rsidR="008A6FC1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8A6FC1" w:rsidRPr="0049270F" w:rsidRDefault="008A6FC1" w:rsidP="009C467E">
                  <w:pPr>
                    <w:pStyle w:val="a7"/>
                    <w:rPr>
                      <w:sz w:val="16"/>
                      <w:szCs w:val="16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t.  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>+380 (</w:t>
                  </w:r>
                  <w:r w:rsidR="0049270F">
                    <w:rPr>
                      <w:sz w:val="16"/>
                      <w:szCs w:val="16"/>
                      <w:lang w:val="en-US"/>
                    </w:rPr>
                    <w:t>44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r w:rsidR="0049270F">
                    <w:rPr>
                      <w:sz w:val="16"/>
                      <w:szCs w:val="16"/>
                      <w:lang w:val="en-US"/>
                    </w:rPr>
                    <w:t>235</w:t>
                  </w:r>
                  <w:r>
                    <w:rPr>
                      <w:sz w:val="16"/>
                      <w:szCs w:val="16"/>
                      <w:lang w:val="en-US"/>
                    </w:rPr>
                    <w:t>-</w:t>
                  </w:r>
                  <w:r w:rsidR="0049270F">
                    <w:rPr>
                      <w:sz w:val="16"/>
                      <w:szCs w:val="16"/>
                    </w:rPr>
                    <w:t>6117</w:t>
                  </w:r>
                </w:p>
                <w:p w:rsidR="008A6FC1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>E-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>mail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en-US"/>
                    </w:rPr>
                    <w:t>info@webcamp.com.ua</w:t>
                  </w:r>
                  <w:hyperlink r:id="rId2" w:history="1"/>
                </w:p>
                <w:p w:rsidR="008A6FC1" w:rsidRPr="00D209C6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Site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webcamp.com.ua</w:t>
                  </w:r>
                  <w:hyperlink r:id="rId3" w:history="1"/>
                </w:p>
                <w:p w:rsidR="008A6FC1" w:rsidRPr="00D209C6" w:rsidRDefault="008A6FC1" w:rsidP="009C467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2670" w:type="dxa"/>
                </w:tcPr>
                <w:p w:rsidR="008A6FC1" w:rsidRPr="00D209C6" w:rsidRDefault="008A6FC1" w:rsidP="009C467E">
                  <w:pPr>
                    <w:pStyle w:val="a7"/>
                    <w:jc w:val="right"/>
                    <w:rPr>
                      <w:noProof/>
                      <w:sz w:val="12"/>
                      <w:szCs w:val="12"/>
                      <w:lang w:val="en-US"/>
                    </w:rPr>
                  </w:pPr>
                  <w:r w:rsidRPr="00F315A0">
                    <w:rPr>
                      <w:sz w:val="12"/>
                      <w:szCs w:val="12"/>
                      <w:lang w:val="en-US"/>
                    </w:rPr>
                    <w:t>Page</w: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t xml:space="preserve"> | </w: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begin"/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PAGE</w:instrTex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instrText xml:space="preserve">   \* 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MERGEFORMAT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separate"/>
                  </w:r>
                  <w:r w:rsidR="0049270F">
                    <w:rPr>
                      <w:noProof/>
                      <w:sz w:val="12"/>
                      <w:szCs w:val="12"/>
                      <w:lang w:val="en-US"/>
                    </w:rPr>
                    <w:t>2</w:t>
                  </w:r>
                  <w:r w:rsidRPr="00F315A0">
                    <w:rPr>
                      <w:noProof/>
                      <w:sz w:val="12"/>
                      <w:szCs w:val="12"/>
                      <w:lang w:val="en-US"/>
                    </w:rPr>
                    <w:fldChar w:fldCharType="end"/>
                  </w:r>
                </w:p>
                <w:p w:rsidR="008A6FC1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8A6FC1" w:rsidRPr="00721B3D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Title: </w:t>
                  </w:r>
                  <w:r>
                    <w:rPr>
                      <w:sz w:val="16"/>
                      <w:lang w:val="en-US"/>
                    </w:rPr>
                    <w:t>Java</w:t>
                  </w:r>
                  <w:r w:rsidRPr="00666D06">
                    <w:rPr>
                      <w:sz w:val="16"/>
                      <w:lang w:val="en-US"/>
                    </w:rPr>
                    <w:t xml:space="preserve"> Advanced</w:t>
                  </w:r>
                </w:p>
                <w:p w:rsidR="008A6FC1" w:rsidRPr="00234F5C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Lesson: 2</w:t>
                  </w:r>
                </w:p>
                <w:p w:rsidR="008A6FC1" w:rsidRPr="00721B3D" w:rsidRDefault="008A6FC1" w:rsidP="009C467E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Last modified:  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201</w:t>
                  </w:r>
                  <w:r w:rsidRPr="00721B3D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8A6FC1" w:rsidRPr="00D209C6" w:rsidRDefault="008A6FC1" w:rsidP="009C467E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8A6FC1" w:rsidRDefault="00F81B03" w:rsidP="007661E2">
            <w:pPr>
              <w:pStyle w:val="a7"/>
              <w:jc w:val="center"/>
            </w:pPr>
          </w:p>
          <w:bookmarkStart w:id="0" w:name="_GoBack" w:displacedByCustomXml="next"/>
          <w:bookmarkEnd w:id="0" w:displacedByCustomXml="next"/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0F" w:rsidRDefault="0049270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B03" w:rsidRDefault="00F81B03" w:rsidP="00BC5ABF">
      <w:r>
        <w:separator/>
      </w:r>
    </w:p>
  </w:footnote>
  <w:footnote w:type="continuationSeparator" w:id="0">
    <w:p w:rsidR="00F81B03" w:rsidRDefault="00F81B03" w:rsidP="00BC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0F" w:rsidRDefault="0049270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0F" w:rsidRDefault="0049270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0F" w:rsidRDefault="0049270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7FF5"/>
    <w:multiLevelType w:val="hybridMultilevel"/>
    <w:tmpl w:val="3CC25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175D9"/>
    <w:multiLevelType w:val="hybridMultilevel"/>
    <w:tmpl w:val="A5009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1224E"/>
    <w:multiLevelType w:val="hybridMultilevel"/>
    <w:tmpl w:val="9CF00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8001F"/>
    <w:multiLevelType w:val="hybridMultilevel"/>
    <w:tmpl w:val="A1AE3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520552"/>
    <w:multiLevelType w:val="hybridMultilevel"/>
    <w:tmpl w:val="92AE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97F49"/>
    <w:multiLevelType w:val="hybridMultilevel"/>
    <w:tmpl w:val="BBD08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976A1"/>
    <w:multiLevelType w:val="hybridMultilevel"/>
    <w:tmpl w:val="C1569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50ABF"/>
    <w:multiLevelType w:val="hybridMultilevel"/>
    <w:tmpl w:val="ACFA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"/>
  </w:num>
  <w:num w:numId="6">
    <w:abstractNumId w:val="11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03F92"/>
    <w:rsid w:val="00010CC3"/>
    <w:rsid w:val="00011711"/>
    <w:rsid w:val="0002143F"/>
    <w:rsid w:val="0003291B"/>
    <w:rsid w:val="00042703"/>
    <w:rsid w:val="00064507"/>
    <w:rsid w:val="00070180"/>
    <w:rsid w:val="00070826"/>
    <w:rsid w:val="000720DA"/>
    <w:rsid w:val="00072E29"/>
    <w:rsid w:val="00083EE0"/>
    <w:rsid w:val="000C5B93"/>
    <w:rsid w:val="000D6B78"/>
    <w:rsid w:val="000E14F5"/>
    <w:rsid w:val="001003BD"/>
    <w:rsid w:val="00101945"/>
    <w:rsid w:val="00137C05"/>
    <w:rsid w:val="00146676"/>
    <w:rsid w:val="00146716"/>
    <w:rsid w:val="00151B55"/>
    <w:rsid w:val="00156512"/>
    <w:rsid w:val="00173EF0"/>
    <w:rsid w:val="00180CE3"/>
    <w:rsid w:val="00181869"/>
    <w:rsid w:val="00184994"/>
    <w:rsid w:val="0018742A"/>
    <w:rsid w:val="00197971"/>
    <w:rsid w:val="001B617E"/>
    <w:rsid w:val="001C38DC"/>
    <w:rsid w:val="001D3D17"/>
    <w:rsid w:val="001E6554"/>
    <w:rsid w:val="001E790B"/>
    <w:rsid w:val="002022F1"/>
    <w:rsid w:val="002217BB"/>
    <w:rsid w:val="00225B0E"/>
    <w:rsid w:val="002279ED"/>
    <w:rsid w:val="002362FB"/>
    <w:rsid w:val="0025664C"/>
    <w:rsid w:val="002739CC"/>
    <w:rsid w:val="0027748F"/>
    <w:rsid w:val="00290348"/>
    <w:rsid w:val="00293035"/>
    <w:rsid w:val="002B00C9"/>
    <w:rsid w:val="002B51E5"/>
    <w:rsid w:val="002D7DB3"/>
    <w:rsid w:val="002E169D"/>
    <w:rsid w:val="003049D5"/>
    <w:rsid w:val="00316F78"/>
    <w:rsid w:val="00323E43"/>
    <w:rsid w:val="00325BDA"/>
    <w:rsid w:val="003420AB"/>
    <w:rsid w:val="003427B1"/>
    <w:rsid w:val="003454C0"/>
    <w:rsid w:val="00361215"/>
    <w:rsid w:val="00381DDF"/>
    <w:rsid w:val="003975DE"/>
    <w:rsid w:val="003C5E46"/>
    <w:rsid w:val="003E1FDE"/>
    <w:rsid w:val="003E6C64"/>
    <w:rsid w:val="003E7427"/>
    <w:rsid w:val="004003D5"/>
    <w:rsid w:val="004119C6"/>
    <w:rsid w:val="004178D0"/>
    <w:rsid w:val="0044134F"/>
    <w:rsid w:val="00442AFB"/>
    <w:rsid w:val="00460D93"/>
    <w:rsid w:val="0047731C"/>
    <w:rsid w:val="0049270F"/>
    <w:rsid w:val="004B3AE4"/>
    <w:rsid w:val="004C3F45"/>
    <w:rsid w:val="004D0DE7"/>
    <w:rsid w:val="004E040F"/>
    <w:rsid w:val="004E4477"/>
    <w:rsid w:val="004E702B"/>
    <w:rsid w:val="004F30E5"/>
    <w:rsid w:val="00501673"/>
    <w:rsid w:val="0050204C"/>
    <w:rsid w:val="0051256E"/>
    <w:rsid w:val="00545D28"/>
    <w:rsid w:val="00550B8E"/>
    <w:rsid w:val="00566B12"/>
    <w:rsid w:val="005A3636"/>
    <w:rsid w:val="005D4607"/>
    <w:rsid w:val="005E18AD"/>
    <w:rsid w:val="00600F21"/>
    <w:rsid w:val="00605DB9"/>
    <w:rsid w:val="00606217"/>
    <w:rsid w:val="0060626F"/>
    <w:rsid w:val="0063284B"/>
    <w:rsid w:val="006418B6"/>
    <w:rsid w:val="00643DB5"/>
    <w:rsid w:val="00657041"/>
    <w:rsid w:val="00657687"/>
    <w:rsid w:val="00662DBE"/>
    <w:rsid w:val="00675FC7"/>
    <w:rsid w:val="006762EB"/>
    <w:rsid w:val="00687FEE"/>
    <w:rsid w:val="00692206"/>
    <w:rsid w:val="006A0C8E"/>
    <w:rsid w:val="006C3963"/>
    <w:rsid w:val="006D39DA"/>
    <w:rsid w:val="00710808"/>
    <w:rsid w:val="00721B3D"/>
    <w:rsid w:val="0072619B"/>
    <w:rsid w:val="00732719"/>
    <w:rsid w:val="00735C93"/>
    <w:rsid w:val="00741596"/>
    <w:rsid w:val="00754B52"/>
    <w:rsid w:val="00764E1E"/>
    <w:rsid w:val="007661E2"/>
    <w:rsid w:val="00784B51"/>
    <w:rsid w:val="007A0683"/>
    <w:rsid w:val="007B1103"/>
    <w:rsid w:val="007C0ED1"/>
    <w:rsid w:val="007D471F"/>
    <w:rsid w:val="007E1568"/>
    <w:rsid w:val="007F0DF1"/>
    <w:rsid w:val="00810373"/>
    <w:rsid w:val="00821319"/>
    <w:rsid w:val="00825E3A"/>
    <w:rsid w:val="00843B3C"/>
    <w:rsid w:val="00846056"/>
    <w:rsid w:val="008462B9"/>
    <w:rsid w:val="0085704C"/>
    <w:rsid w:val="008570E8"/>
    <w:rsid w:val="00860B9B"/>
    <w:rsid w:val="00872001"/>
    <w:rsid w:val="008842E0"/>
    <w:rsid w:val="00886C1D"/>
    <w:rsid w:val="00887BA2"/>
    <w:rsid w:val="008A6FC1"/>
    <w:rsid w:val="008C7DED"/>
    <w:rsid w:val="008D19F3"/>
    <w:rsid w:val="008E00B5"/>
    <w:rsid w:val="008E7809"/>
    <w:rsid w:val="008F13B4"/>
    <w:rsid w:val="008F2956"/>
    <w:rsid w:val="009128BC"/>
    <w:rsid w:val="00925C58"/>
    <w:rsid w:val="0095129D"/>
    <w:rsid w:val="0097229F"/>
    <w:rsid w:val="009769E4"/>
    <w:rsid w:val="00980C59"/>
    <w:rsid w:val="0098545B"/>
    <w:rsid w:val="009B23C5"/>
    <w:rsid w:val="009C467E"/>
    <w:rsid w:val="009C7400"/>
    <w:rsid w:val="009F01E3"/>
    <w:rsid w:val="009F5256"/>
    <w:rsid w:val="00A07F2E"/>
    <w:rsid w:val="00A20181"/>
    <w:rsid w:val="00A276EA"/>
    <w:rsid w:val="00A3075D"/>
    <w:rsid w:val="00A30E98"/>
    <w:rsid w:val="00A411B6"/>
    <w:rsid w:val="00A427D4"/>
    <w:rsid w:val="00A64497"/>
    <w:rsid w:val="00A66C55"/>
    <w:rsid w:val="00A85415"/>
    <w:rsid w:val="00AA23A4"/>
    <w:rsid w:val="00AA3E7A"/>
    <w:rsid w:val="00AC085C"/>
    <w:rsid w:val="00AE5D51"/>
    <w:rsid w:val="00B046A7"/>
    <w:rsid w:val="00B35C48"/>
    <w:rsid w:val="00B50A19"/>
    <w:rsid w:val="00B61517"/>
    <w:rsid w:val="00B71C9E"/>
    <w:rsid w:val="00B840EB"/>
    <w:rsid w:val="00B963B1"/>
    <w:rsid w:val="00BA7013"/>
    <w:rsid w:val="00BB70E5"/>
    <w:rsid w:val="00BC5ABF"/>
    <w:rsid w:val="00BF05EA"/>
    <w:rsid w:val="00BF7B28"/>
    <w:rsid w:val="00C0154A"/>
    <w:rsid w:val="00C03668"/>
    <w:rsid w:val="00C474FF"/>
    <w:rsid w:val="00C639B0"/>
    <w:rsid w:val="00C65A01"/>
    <w:rsid w:val="00C75A25"/>
    <w:rsid w:val="00C75CA2"/>
    <w:rsid w:val="00C83433"/>
    <w:rsid w:val="00CD3801"/>
    <w:rsid w:val="00D201B8"/>
    <w:rsid w:val="00D27DAF"/>
    <w:rsid w:val="00D31A3D"/>
    <w:rsid w:val="00D326F9"/>
    <w:rsid w:val="00D73689"/>
    <w:rsid w:val="00D81DE6"/>
    <w:rsid w:val="00D918B9"/>
    <w:rsid w:val="00DA039B"/>
    <w:rsid w:val="00DE6CFA"/>
    <w:rsid w:val="00DF3011"/>
    <w:rsid w:val="00E01454"/>
    <w:rsid w:val="00E04AD1"/>
    <w:rsid w:val="00E04C1F"/>
    <w:rsid w:val="00E117A6"/>
    <w:rsid w:val="00E12691"/>
    <w:rsid w:val="00E1615E"/>
    <w:rsid w:val="00E26FFE"/>
    <w:rsid w:val="00E342BB"/>
    <w:rsid w:val="00E44456"/>
    <w:rsid w:val="00E455D4"/>
    <w:rsid w:val="00E67C85"/>
    <w:rsid w:val="00E7127C"/>
    <w:rsid w:val="00E83AB6"/>
    <w:rsid w:val="00E857BF"/>
    <w:rsid w:val="00E87590"/>
    <w:rsid w:val="00EB5D5F"/>
    <w:rsid w:val="00EB6B72"/>
    <w:rsid w:val="00EE6165"/>
    <w:rsid w:val="00EF4E50"/>
    <w:rsid w:val="00EF55A6"/>
    <w:rsid w:val="00F13A19"/>
    <w:rsid w:val="00F331F9"/>
    <w:rsid w:val="00F33299"/>
    <w:rsid w:val="00F43B29"/>
    <w:rsid w:val="00F81387"/>
    <w:rsid w:val="00F81B03"/>
    <w:rsid w:val="00F92C8D"/>
    <w:rsid w:val="00FC6A0A"/>
    <w:rsid w:val="00FC7EF4"/>
    <w:rsid w:val="00FD3BB1"/>
    <w:rsid w:val="00FE0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DDA60B-27DE-4A59-BB66-360348F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C8E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6A0C8E"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6A0C8E"/>
    <w:rPr>
      <w:sz w:val="16"/>
      <w:szCs w:val="16"/>
    </w:rPr>
  </w:style>
  <w:style w:type="paragraph" w:styleId="a4">
    <w:name w:val="Title"/>
    <w:basedOn w:val="a"/>
    <w:qFormat/>
    <w:rsid w:val="006A0C8E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1003B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d">
    <w:name w:val="Emphasis"/>
    <w:basedOn w:val="a1"/>
    <w:uiPriority w:val="20"/>
    <w:qFormat/>
    <w:rsid w:val="00A30E98"/>
    <w:rPr>
      <w:b/>
      <w:bCs/>
      <w:i w:val="0"/>
      <w:iCs w:val="0"/>
    </w:rPr>
  </w:style>
  <w:style w:type="character" w:customStyle="1" w:styleId="st">
    <w:name w:val="st"/>
    <w:basedOn w:val="a1"/>
    <w:rsid w:val="00A30E98"/>
  </w:style>
  <w:style w:type="paragraph" w:styleId="ae">
    <w:name w:val="Balloon Text"/>
    <w:basedOn w:val="a"/>
    <w:link w:val="af"/>
    <w:rsid w:val="00151B5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151B55"/>
    <w:rPr>
      <w:rFonts w:ascii="Tahoma" w:eastAsia="Times New Roman" w:hAnsi="Tahoma" w:cs="Tahoma"/>
      <w:sz w:val="16"/>
      <w:szCs w:val="16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E6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E67C85"/>
    <w:rPr>
      <w:rFonts w:ascii="Courier New" w:eastAsia="Times New Roman" w:hAnsi="Courier New" w:cs="Courier New"/>
    </w:rPr>
  </w:style>
  <w:style w:type="table" w:styleId="af0">
    <w:name w:val="Table Grid"/>
    <w:basedOn w:val="a2"/>
    <w:uiPriority w:val="59"/>
    <w:rsid w:val="001019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404">
                  <w:marLeft w:val="0"/>
                  <w:marRight w:val="4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io/package-summary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docs.oracle.com/javase/7/docs/api/java/util/Scann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essential/io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62236-4FC1-4C2B-BF04-53B1E0A3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6368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9</cp:revision>
  <cp:lastPrinted>2012-08-15T06:20:00Z</cp:lastPrinted>
  <dcterms:created xsi:type="dcterms:W3CDTF">2015-08-06T15:05:00Z</dcterms:created>
  <dcterms:modified xsi:type="dcterms:W3CDTF">2015-11-25T14:25:00Z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